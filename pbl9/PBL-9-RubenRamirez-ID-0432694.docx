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8B3B" w14:textId="5CB41EBD" w:rsidR="00684678" w:rsidRDefault="00684678" w:rsidP="008A0955"/>
    <w:p w14:paraId="050C1D5E" w14:textId="3CCF576C" w:rsidR="00684678" w:rsidRDefault="00684678" w:rsidP="008A0955"/>
    <w:p w14:paraId="79598D84" w14:textId="7350BA00" w:rsidR="00684678" w:rsidRDefault="005039B6" w:rsidP="00684678">
      <w:pPr>
        <w:jc w:val="center"/>
        <w:rPr>
          <w:sz w:val="36"/>
          <w:szCs w:val="36"/>
        </w:rPr>
      </w:pPr>
      <w:r>
        <w:rPr>
          <w:sz w:val="36"/>
          <w:szCs w:val="36"/>
        </w:rPr>
        <w:t>PBL</w:t>
      </w:r>
      <w:r w:rsidR="00B2335E">
        <w:rPr>
          <w:sz w:val="36"/>
          <w:szCs w:val="36"/>
        </w:rPr>
        <w:t># 5</w:t>
      </w:r>
      <w:r>
        <w:rPr>
          <w:sz w:val="36"/>
          <w:szCs w:val="36"/>
        </w:rPr>
        <w:t xml:space="preserve"> Report</w:t>
      </w:r>
      <w:r w:rsidR="00684678" w:rsidRPr="00161D3E">
        <w:rPr>
          <w:sz w:val="36"/>
          <w:szCs w:val="36"/>
        </w:rPr>
        <w:t xml:space="preserve">: </w:t>
      </w:r>
      <w:r w:rsidR="00B2335E">
        <w:rPr>
          <w:sz w:val="36"/>
          <w:szCs w:val="36"/>
        </w:rPr>
        <w:t>SEQUENTIAL CIRCUIT DESIGN</w:t>
      </w:r>
      <w:r w:rsidR="002C6AF3">
        <w:rPr>
          <w:sz w:val="36"/>
          <w:szCs w:val="36"/>
        </w:rPr>
        <w:t xml:space="preserve"> AND SIMULATION</w:t>
      </w:r>
      <w:r w:rsidR="00684678" w:rsidRPr="00161D3E">
        <w:rPr>
          <w:sz w:val="36"/>
          <w:szCs w:val="36"/>
        </w:rPr>
        <w:t xml:space="preserve"> </w:t>
      </w:r>
    </w:p>
    <w:p w14:paraId="000F332D" w14:textId="60A93CAE" w:rsidR="0031128C" w:rsidRPr="0031128C" w:rsidRDefault="0031128C" w:rsidP="00684678">
      <w:pPr>
        <w:jc w:val="center"/>
        <w:rPr>
          <w:sz w:val="28"/>
          <w:szCs w:val="28"/>
        </w:rPr>
      </w:pPr>
      <w:r w:rsidRPr="0031128C">
        <w:rPr>
          <w:sz w:val="28"/>
          <w:szCs w:val="28"/>
        </w:rPr>
        <w:t xml:space="preserve">Name: </w:t>
      </w:r>
      <w:r w:rsidR="00B2335E">
        <w:rPr>
          <w:sz w:val="28"/>
          <w:szCs w:val="28"/>
        </w:rPr>
        <w:t>Ruben Ramirez</w:t>
      </w:r>
    </w:p>
    <w:p w14:paraId="16507DAC" w14:textId="0304C4CE" w:rsidR="0031128C" w:rsidRPr="0031128C" w:rsidRDefault="0031128C" w:rsidP="00684678">
      <w:pPr>
        <w:jc w:val="center"/>
        <w:rPr>
          <w:sz w:val="28"/>
          <w:szCs w:val="28"/>
        </w:rPr>
      </w:pPr>
      <w:r w:rsidRPr="0031128C">
        <w:rPr>
          <w:sz w:val="28"/>
          <w:szCs w:val="28"/>
        </w:rPr>
        <w:t>ID:</w:t>
      </w:r>
      <w:r w:rsidR="00B2335E">
        <w:rPr>
          <w:sz w:val="28"/>
          <w:szCs w:val="28"/>
        </w:rPr>
        <w:t xml:space="preserve"> 0432694</w:t>
      </w:r>
    </w:p>
    <w:p w14:paraId="6BBAE5C6" w14:textId="77777777" w:rsidR="00684678" w:rsidRDefault="00684678" w:rsidP="008A0955"/>
    <w:p w14:paraId="2CF23181" w14:textId="727A3484" w:rsidR="00684678" w:rsidRDefault="0031128C" w:rsidP="00684678">
      <w:pPr>
        <w:pStyle w:val="Heading1"/>
      </w:pPr>
      <w:r>
        <w:t xml:space="preserve">Introduction </w:t>
      </w:r>
    </w:p>
    <w:p w14:paraId="5EF49768" w14:textId="1D1E0150" w:rsidR="009A49FE" w:rsidRDefault="009A49FE" w:rsidP="009A49FE">
      <w:r w:rsidRPr="00983E69">
        <w:t xml:space="preserve">In this report, we will explore the creation of a </w:t>
      </w:r>
      <w:r>
        <w:t>sequential</w:t>
      </w:r>
      <w:r w:rsidRPr="00983E69">
        <w:t xml:space="preserve"> circuit </w:t>
      </w:r>
      <w:r>
        <w:t>according to the design in figure 1</w:t>
      </w:r>
      <w:r w:rsidRPr="00983E69">
        <w:t>. Our design</w:t>
      </w:r>
      <w:r>
        <w:t xml:space="preserve"> </w:t>
      </w:r>
      <w:r w:rsidRPr="00983E69">
        <w:t>incorporates two</w:t>
      </w:r>
      <w:r w:rsidR="002C6AF3">
        <w:t xml:space="preserve"> submodules of an and or gate design</w:t>
      </w:r>
      <w:r w:rsidRPr="00983E69">
        <w:t>,</w:t>
      </w:r>
      <w:r w:rsidR="002C6AF3">
        <w:t xml:space="preserve"> an adder, </w:t>
      </w:r>
      <w:r w:rsidRPr="00983E69">
        <w:t xml:space="preserve">and </w:t>
      </w:r>
      <w:r w:rsidR="002C6AF3">
        <w:t>three</w:t>
      </w:r>
      <w:r w:rsidRPr="00983E69">
        <w:t xml:space="preserve"> </w:t>
      </w:r>
      <w:r w:rsidR="00832B61">
        <w:t>Flip-Flop register with a falling edge reset and rising edge clock signal</w:t>
      </w:r>
      <w:r w:rsidRPr="00983E69">
        <w:t xml:space="preserve">. The circuit will be designed to feature single-bit input ports denoted as </w:t>
      </w:r>
      <w:r>
        <w:t>a, b, c, d,</w:t>
      </w:r>
      <w:r w:rsidR="002C6AF3">
        <w:t>e,f, g</w:t>
      </w:r>
      <w:r>
        <w:t xml:space="preserve"> a</w:t>
      </w:r>
      <w:r w:rsidR="00832B61">
        <w:t xml:space="preserve">n asynchronous reset </w:t>
      </w:r>
      <w:r>
        <w:t xml:space="preserve">signal </w:t>
      </w:r>
      <w:r w:rsidR="00832B61">
        <w:t xml:space="preserve">rst, a clock signal clk, </w:t>
      </w:r>
      <w:r>
        <w:t>and an output f.</w:t>
      </w:r>
      <w:r w:rsidRPr="00983E69">
        <w:t xml:space="preserve"> </w:t>
      </w:r>
    </w:p>
    <w:p w14:paraId="1E9ED17F" w14:textId="77777777" w:rsidR="00832B61" w:rsidRDefault="00832B61" w:rsidP="009A49FE"/>
    <w:p w14:paraId="0EA449F0" w14:textId="0C7DE278" w:rsidR="00832B61" w:rsidRDefault="00832B61" w:rsidP="00832B61">
      <w:pPr>
        <w:keepNext/>
      </w:pPr>
    </w:p>
    <w:p w14:paraId="1D343D63" w14:textId="77777777" w:rsidR="002C6AF3" w:rsidRDefault="002C6AF3" w:rsidP="002C6AF3">
      <w:pPr>
        <w:keepNext/>
      </w:pPr>
      <w:r w:rsidRPr="002C6AF3">
        <w:drawing>
          <wp:inline distT="0" distB="0" distL="0" distR="0" wp14:anchorId="1BEA720B" wp14:editId="0C25C234">
            <wp:extent cx="4896533" cy="2276793"/>
            <wp:effectExtent l="0" t="0" r="0" b="9525"/>
            <wp:docPr id="1794050672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0672" name="Picture 1" descr="A diagram of a block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E72E" w14:textId="2C6B98F5" w:rsidR="00044D7B" w:rsidRDefault="002C6AF3" w:rsidP="002C6AF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Sequential Circuit Instantiation</w:t>
      </w:r>
    </w:p>
    <w:p w14:paraId="057FD416" w14:textId="23F47FEE" w:rsidR="00587417" w:rsidRDefault="0031128C" w:rsidP="005F53CB">
      <w:pPr>
        <w:pStyle w:val="Heading1"/>
      </w:pPr>
      <w:r>
        <w:t>Verilog HDL Design Code</w:t>
      </w:r>
    </w:p>
    <w:p w14:paraId="5DDA691E" w14:textId="5BD0FF44" w:rsidR="009A49FE" w:rsidRDefault="002C6AF3" w:rsidP="009A49FE">
      <w:r>
        <w:t xml:space="preserve">See attached files for verilog </w:t>
      </w:r>
    </w:p>
    <w:p w14:paraId="46FE8B06" w14:textId="77777777" w:rsidR="009A49FE" w:rsidRDefault="009A49FE" w:rsidP="009A49FE"/>
    <w:p w14:paraId="054C71E8" w14:textId="025EB8CA" w:rsidR="005F53CB" w:rsidRDefault="0031128C" w:rsidP="005F53CB">
      <w:pPr>
        <w:pStyle w:val="Heading1"/>
      </w:pPr>
      <w:r>
        <w:lastRenderedPageBreak/>
        <w:t xml:space="preserve">Simulation Waveform </w:t>
      </w:r>
      <w:r w:rsidR="005F53CB">
        <w:t xml:space="preserve"> </w:t>
      </w:r>
    </w:p>
    <w:p w14:paraId="213A6037" w14:textId="77777777" w:rsidR="002C6AF3" w:rsidRDefault="002C6AF3" w:rsidP="002C6AF3">
      <w:pPr>
        <w:pStyle w:val="Heading1"/>
        <w:numPr>
          <w:ilvl w:val="0"/>
          <w:numId w:val="0"/>
        </w:numPr>
      </w:pPr>
    </w:p>
    <w:p w14:paraId="7A6B7782" w14:textId="77777777" w:rsidR="002C6AF3" w:rsidRDefault="002C6AF3" w:rsidP="002C6AF3">
      <w:pPr>
        <w:pStyle w:val="Heading1"/>
        <w:numPr>
          <w:ilvl w:val="0"/>
          <w:numId w:val="0"/>
        </w:numPr>
      </w:pPr>
      <w:r w:rsidRPr="002C6AF3">
        <w:drawing>
          <wp:inline distT="0" distB="0" distL="0" distR="0" wp14:anchorId="6845EC3A" wp14:editId="5D846CAC">
            <wp:extent cx="5515745" cy="2600688"/>
            <wp:effectExtent l="0" t="0" r="8890" b="9525"/>
            <wp:docPr id="12670170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17010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1E8E" w14:textId="319049C1" w:rsidR="002C6AF3" w:rsidRDefault="002C6AF3" w:rsidP="002C6AF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Waveform of Design testbench</w:t>
      </w:r>
    </w:p>
    <w:p w14:paraId="1F0A2440" w14:textId="77777777" w:rsidR="002C6AF3" w:rsidRDefault="002C6AF3" w:rsidP="002C6AF3">
      <w:pPr>
        <w:pStyle w:val="Heading1"/>
        <w:numPr>
          <w:ilvl w:val="0"/>
          <w:numId w:val="0"/>
        </w:numPr>
      </w:pPr>
    </w:p>
    <w:p w14:paraId="781EFF3E" w14:textId="17DF4CA0" w:rsidR="00DC2E3C" w:rsidRDefault="005579A7" w:rsidP="00DC2E3C">
      <w:pPr>
        <w:pStyle w:val="Heading1"/>
      </w:pPr>
      <w:r>
        <w:t>Comments</w:t>
      </w:r>
    </w:p>
    <w:p w14:paraId="7B9E9C82" w14:textId="7AF681F4" w:rsidR="00DC2E3C" w:rsidRPr="008A0955" w:rsidRDefault="00832B61" w:rsidP="00DC2E3C">
      <w:r>
        <w:t>This circuit behaved as expected with regards to the sequential circuit design in figure 1.</w:t>
      </w:r>
    </w:p>
    <w:sectPr w:rsidR="00DC2E3C" w:rsidRPr="008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AF1"/>
    <w:multiLevelType w:val="multilevel"/>
    <w:tmpl w:val="8B6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0443C5"/>
    <w:multiLevelType w:val="hybridMultilevel"/>
    <w:tmpl w:val="F0A0B6DE"/>
    <w:lvl w:ilvl="0" w:tplc="99D02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C2B"/>
    <w:multiLevelType w:val="multilevel"/>
    <w:tmpl w:val="F05ED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DD77FC2"/>
    <w:multiLevelType w:val="multilevel"/>
    <w:tmpl w:val="7DBC2F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712922310">
    <w:abstractNumId w:val="1"/>
  </w:num>
  <w:num w:numId="2" w16cid:durableId="1113593689">
    <w:abstractNumId w:val="0"/>
  </w:num>
  <w:num w:numId="3" w16cid:durableId="1740861620">
    <w:abstractNumId w:val="0"/>
  </w:num>
  <w:num w:numId="4" w16cid:durableId="63451781">
    <w:abstractNumId w:val="2"/>
  </w:num>
  <w:num w:numId="5" w16cid:durableId="997810122">
    <w:abstractNumId w:val="2"/>
  </w:num>
  <w:num w:numId="6" w16cid:durableId="268007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78"/>
    <w:rsid w:val="0002733E"/>
    <w:rsid w:val="00044D7B"/>
    <w:rsid w:val="00161D3E"/>
    <w:rsid w:val="00264940"/>
    <w:rsid w:val="002A0DD9"/>
    <w:rsid w:val="002C6AF3"/>
    <w:rsid w:val="002D07DE"/>
    <w:rsid w:val="0031128C"/>
    <w:rsid w:val="003639FA"/>
    <w:rsid w:val="00364C1F"/>
    <w:rsid w:val="005006DA"/>
    <w:rsid w:val="005039B6"/>
    <w:rsid w:val="005579A7"/>
    <w:rsid w:val="00587417"/>
    <w:rsid w:val="005F53CB"/>
    <w:rsid w:val="00684678"/>
    <w:rsid w:val="00693591"/>
    <w:rsid w:val="007334AC"/>
    <w:rsid w:val="007B76A3"/>
    <w:rsid w:val="007F0324"/>
    <w:rsid w:val="00832B61"/>
    <w:rsid w:val="00896372"/>
    <w:rsid w:val="008A0955"/>
    <w:rsid w:val="00917A2E"/>
    <w:rsid w:val="00930124"/>
    <w:rsid w:val="009801E6"/>
    <w:rsid w:val="009A49FE"/>
    <w:rsid w:val="00AC7F6C"/>
    <w:rsid w:val="00B2335E"/>
    <w:rsid w:val="00B46AB6"/>
    <w:rsid w:val="00B612AB"/>
    <w:rsid w:val="00BF2BD5"/>
    <w:rsid w:val="00C1679D"/>
    <w:rsid w:val="00C23F51"/>
    <w:rsid w:val="00D7707B"/>
    <w:rsid w:val="00D83D44"/>
    <w:rsid w:val="00DC2E3C"/>
    <w:rsid w:val="00DC7AF4"/>
    <w:rsid w:val="00D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3D60"/>
  <w15:chartTrackingRefBased/>
  <w15:docId w15:val="{659B260E-778F-4B87-98FA-BD857447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91"/>
    <w:pPr>
      <w:spacing w:after="40" w:line="240" w:lineRule="auto"/>
    </w:pPr>
    <w:rPr>
      <w:rFonts w:eastAsiaTheme="minorHAnsi"/>
      <w:lang w:eastAsia="en-US"/>
    </w:rPr>
  </w:style>
  <w:style w:type="paragraph" w:styleId="Heading1">
    <w:name w:val="heading 1"/>
    <w:basedOn w:val="Title"/>
    <w:link w:val="Heading1Char"/>
    <w:uiPriority w:val="9"/>
    <w:qFormat/>
    <w:rsid w:val="008A0955"/>
    <w:pPr>
      <w:keepNext/>
      <w:keepLines/>
      <w:numPr>
        <w:numId w:val="6"/>
      </w:numPr>
      <w:spacing w:before="120" w:after="120"/>
      <w:outlineLvl w:val="0"/>
    </w:pPr>
    <w:rPr>
      <w:rFonts w:asciiTheme="minorHAnsi" w:hAnsiTheme="minorHAnsi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0955"/>
    <w:pPr>
      <w:keepNext/>
      <w:keepLines/>
      <w:numPr>
        <w:ilvl w:val="1"/>
        <w:numId w:val="6"/>
      </w:numPr>
      <w:spacing w:before="80" w:after="8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955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eastAsiaTheme="majorEastAsia" w:cstheme="majorBidi"/>
      <w:b/>
      <w:spacing w:val="-10"/>
      <w:kern w:val="28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F03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32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0955"/>
    <w:rPr>
      <w:rFonts w:eastAsiaTheme="majorEastAsia" w:cstheme="majorBidi"/>
      <w:szCs w:val="26"/>
      <w:lang w:eastAsia="en-US"/>
    </w:rPr>
  </w:style>
  <w:style w:type="paragraph" w:customStyle="1" w:styleId="Default">
    <w:name w:val="Default"/>
    <w:rsid w:val="007F03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032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F03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032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03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0324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7F03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0324"/>
    <w:pPr>
      <w:spacing w:after="0" w:line="240" w:lineRule="auto"/>
    </w:pPr>
    <w:rPr>
      <w:rFonts w:ascii="Calibri" w:eastAsia="SimSun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3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0324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F03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955"/>
    <w:rPr>
      <w:rFonts w:eastAsiaTheme="majorEastAsia" w:cstheme="majorBidi"/>
      <w:color w:val="000000" w:themeColor="text1"/>
      <w:sz w:val="20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32B6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i\Documents\Custom%20Office%20Templates\XY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XY Word Template</Template>
  <TotalTime>44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 Yang</dc:creator>
  <cp:keywords/>
  <dc:description/>
  <cp:lastModifiedBy>ruben ramirez</cp:lastModifiedBy>
  <cp:revision>31</cp:revision>
  <dcterms:created xsi:type="dcterms:W3CDTF">2022-02-07T16:01:00Z</dcterms:created>
  <dcterms:modified xsi:type="dcterms:W3CDTF">2023-10-31T20:37:00Z</dcterms:modified>
</cp:coreProperties>
</file>